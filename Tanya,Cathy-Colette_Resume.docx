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4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692703" w:rsidRPr="00CF1A49" w14:paraId="70590839" w14:textId="77777777" w:rsidTr="00F25A3B">
        <w:trPr>
          <w:trHeight w:hRule="exact" w:val="1949"/>
        </w:trPr>
        <w:tc>
          <w:tcPr>
            <w:tcW w:w="9251" w:type="dxa"/>
            <w:tcMar>
              <w:top w:w="0" w:type="dxa"/>
              <w:bottom w:w="0" w:type="dxa"/>
            </w:tcMar>
          </w:tcPr>
          <w:p w14:paraId="6CD5B125" w14:textId="036B0C8E" w:rsidR="00692703" w:rsidRPr="00CF1A49" w:rsidRDefault="0077494A" w:rsidP="00913946">
            <w:pPr>
              <w:pStyle w:val="Title"/>
            </w:pPr>
            <w:r>
              <w:t>CATHY-COLETTE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TANYA</w:t>
            </w:r>
          </w:p>
          <w:p w14:paraId="5CF9C78F" w14:textId="3B7784E6" w:rsidR="00692703" w:rsidRPr="0077494A" w:rsidRDefault="0077494A" w:rsidP="00913946">
            <w:pPr>
              <w:pStyle w:val="ContactInfo"/>
              <w:contextualSpacing w:val="0"/>
            </w:pPr>
            <w:r w:rsidRPr="0077494A">
              <w:t>Address:</w:t>
            </w:r>
            <w:r w:rsidRPr="0077494A">
              <w:rPr>
                <w:spacing w:val="-3"/>
              </w:rPr>
              <w:t xml:space="preserve"> </w:t>
            </w:r>
            <w:r w:rsidRPr="0077494A">
              <w:t>53</w:t>
            </w:r>
            <w:r w:rsidRPr="0077494A">
              <w:rPr>
                <w:spacing w:val="-2"/>
              </w:rPr>
              <w:t xml:space="preserve"> </w:t>
            </w:r>
            <w:r w:rsidRPr="0077494A">
              <w:t>Oglevie</w:t>
            </w:r>
            <w:r w:rsidRPr="0077494A">
              <w:rPr>
                <w:spacing w:val="-3"/>
              </w:rPr>
              <w:t xml:space="preserve"> </w:t>
            </w:r>
            <w:r w:rsidRPr="0077494A">
              <w:t>Dr.,</w:t>
            </w:r>
            <w:r w:rsidRPr="0077494A">
              <w:rPr>
                <w:spacing w:val="-3"/>
              </w:rPr>
              <w:t xml:space="preserve"> </w:t>
            </w:r>
            <w:r w:rsidRPr="0077494A">
              <w:t>Whitby,</w:t>
            </w:r>
            <w:r w:rsidRPr="0077494A">
              <w:rPr>
                <w:spacing w:val="-5"/>
              </w:rPr>
              <w:t xml:space="preserve"> </w:t>
            </w:r>
            <w:r w:rsidRPr="0077494A">
              <w:t>ON,</w:t>
            </w:r>
            <w:r w:rsidRPr="0077494A">
              <w:rPr>
                <w:spacing w:val="-3"/>
              </w:rPr>
              <w:t xml:space="preserve"> </w:t>
            </w:r>
            <w:r w:rsidRPr="0077494A">
              <w:t xml:space="preserve">L1R2Y5 </w:t>
            </w:r>
            <w:sdt>
              <w:sdtPr>
                <w:alias w:val="Divider dot:"/>
                <w:tag w:val="Divider dot:"/>
                <w:id w:val="-1459182552"/>
                <w:placeholder>
                  <w:docPart w:val="7C7E9595AB5F44B991A89486A9F6762C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t>·</w:t>
                </w:r>
              </w:sdtContent>
            </w:sdt>
            <w:r w:rsidR="00692703" w:rsidRPr="0077494A">
              <w:t xml:space="preserve"> </w:t>
            </w:r>
            <w:r w:rsidRPr="0077494A">
              <w:t>Telephone:</w:t>
            </w:r>
            <w:r w:rsidRPr="0077494A">
              <w:rPr>
                <w:spacing w:val="-3"/>
              </w:rPr>
              <w:t xml:space="preserve"> </w:t>
            </w:r>
            <w:r w:rsidRPr="0077494A">
              <w:t>(289)-600-7554</w:t>
            </w:r>
          </w:p>
          <w:p w14:paraId="06E815EF" w14:textId="77777777" w:rsidR="00825075" w:rsidRDefault="0077494A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77494A">
              <w:rPr>
                <w:sz w:val="20"/>
                <w:szCs w:val="20"/>
              </w:rPr>
              <w:t>Email:</w:t>
            </w:r>
            <w:r w:rsidRPr="0077494A">
              <w:rPr>
                <w:spacing w:val="-3"/>
                <w:sz w:val="20"/>
                <w:szCs w:val="20"/>
              </w:rPr>
              <w:t xml:space="preserve"> </w:t>
            </w:r>
            <w:hyperlink r:id="rId7">
              <w:r w:rsidRPr="0077494A">
                <w:rPr>
                  <w:spacing w:val="-2"/>
                  <w:sz w:val="20"/>
                  <w:szCs w:val="20"/>
                </w:rPr>
                <w:t>cathycolette.tanya@gmail.com</w:t>
              </w:r>
            </w:hyperlink>
            <w:r w:rsidR="00692703" w:rsidRPr="0077494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B30894B5BE6D487CAF4EC7CEF1941AFC"/>
                </w:placeholder>
                <w:temporary/>
                <w:showingPlcHdr/>
                <w15:appearance w15:val="hidden"/>
              </w:sdtPr>
              <w:sdtContent>
                <w:r w:rsidR="00692703" w:rsidRPr="0077494A">
                  <w:rPr>
                    <w:sz w:val="20"/>
                    <w:szCs w:val="20"/>
                  </w:rPr>
                  <w:t>·</w:t>
                </w:r>
              </w:sdtContent>
            </w:sdt>
          </w:p>
          <w:p w14:paraId="7569A12C" w14:textId="39943CAA" w:rsidR="00692703" w:rsidRPr="0077494A" w:rsidRDefault="00692703" w:rsidP="00913946">
            <w:pPr>
              <w:pStyle w:val="ContactInfoEmphasis"/>
              <w:contextualSpacing w:val="0"/>
            </w:pPr>
            <w:r w:rsidRPr="0077494A">
              <w:rPr>
                <w:sz w:val="20"/>
                <w:szCs w:val="20"/>
              </w:rPr>
              <w:t xml:space="preserve"> </w:t>
            </w:r>
            <w:r w:rsidR="0077494A" w:rsidRPr="0077494A">
              <w:rPr>
                <w:sz w:val="20"/>
                <w:szCs w:val="20"/>
              </w:rPr>
              <w:t xml:space="preserve">LinkedIn: https://www.linkedin.com/in/cathy-colette-tanya-32b10b217/ </w:t>
            </w:r>
            <w:r w:rsidRPr="0077494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759871761"/>
                <w:placeholder>
                  <w:docPart w:val="5A939148F715498DA268CF33180BE177"/>
                </w:placeholder>
                <w:temporary/>
                <w:showingPlcHdr/>
                <w15:appearance w15:val="hidden"/>
              </w:sdtPr>
              <w:sdtContent>
                <w:r w:rsidRPr="0077494A">
                  <w:rPr>
                    <w:sz w:val="20"/>
                    <w:szCs w:val="20"/>
                  </w:rPr>
                  <w:t>·</w:t>
                </w:r>
              </w:sdtContent>
            </w:sdt>
          </w:p>
        </w:tc>
      </w:tr>
    </w:tbl>
    <w:p w14:paraId="7905A61C" w14:textId="77777777" w:rsidR="004E01EB" w:rsidRPr="00CF1A49" w:rsidRDefault="00E07B0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98D3F560670475C81602DA1F836035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28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08"/>
      </w:tblGrid>
      <w:tr w:rsidR="001D0BF1" w:rsidRPr="00CF1A49" w14:paraId="4A070BC1" w14:textId="77777777" w:rsidTr="00051F2D">
        <w:trPr>
          <w:trHeight w:val="723"/>
        </w:trPr>
        <w:tc>
          <w:tcPr>
            <w:tcW w:w="9875" w:type="dxa"/>
          </w:tcPr>
          <w:p w14:paraId="68C26A58" w14:textId="5C0591AC" w:rsidR="001D0BF1" w:rsidRPr="00CF1A49" w:rsidRDefault="0077494A" w:rsidP="001D0BF1">
            <w:pPr>
              <w:pStyle w:val="Heading3"/>
              <w:contextualSpacing w:val="0"/>
            </w:pPr>
            <w:r>
              <w:t>February 2021</w:t>
            </w:r>
            <w:r w:rsidR="001D0BF1" w:rsidRPr="00CF1A49">
              <w:t xml:space="preserve"> – </w:t>
            </w:r>
            <w:r>
              <w:t>june 2021</w:t>
            </w:r>
          </w:p>
          <w:p w14:paraId="32177C44" w14:textId="107FBA93" w:rsidR="001E3120" w:rsidRPr="00051F2D" w:rsidRDefault="0077494A" w:rsidP="00051F2D">
            <w:pPr>
              <w:pStyle w:val="Heading2"/>
              <w:contextualSpacing w:val="0"/>
            </w:pPr>
            <w:r w:rsidRPr="0077494A">
              <w:t>REGISTRATION CLERK</w:t>
            </w:r>
            <w:r w:rsidR="001D0BF1"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</w:tc>
      </w:tr>
      <w:tr w:rsidR="00F61DF9" w:rsidRPr="00CF1A49" w14:paraId="4E967E0B" w14:textId="77777777" w:rsidTr="00051F2D">
        <w:trPr>
          <w:trHeight w:val="2901"/>
        </w:trPr>
        <w:tc>
          <w:tcPr>
            <w:tcW w:w="9875" w:type="dxa"/>
            <w:tcMar>
              <w:top w:w="216" w:type="dxa"/>
            </w:tcMar>
          </w:tcPr>
          <w:p w14:paraId="0B5AB6CB" w14:textId="203CED46" w:rsidR="00F61DF9" w:rsidRPr="00CF1A49" w:rsidRDefault="0077494A" w:rsidP="00F61DF9">
            <w:pPr>
              <w:pStyle w:val="Heading3"/>
              <w:contextualSpacing w:val="0"/>
            </w:pPr>
            <w:r>
              <w:t>JUNE 2021</w:t>
            </w:r>
            <w:r w:rsidR="00F61DF9" w:rsidRPr="00CF1A49">
              <w:t xml:space="preserve"> – </w:t>
            </w:r>
            <w:r>
              <w:t>JULY 2022</w:t>
            </w:r>
          </w:p>
          <w:p w14:paraId="32234EC2" w14:textId="66805271" w:rsidR="00F61DF9" w:rsidRPr="00CF1A49" w:rsidRDefault="0077494A" w:rsidP="00F61DF9">
            <w:pPr>
              <w:pStyle w:val="Heading2"/>
              <w:contextualSpacing w:val="0"/>
            </w:pPr>
            <w:r>
              <w:t>UNIT SECRETARY</w:t>
            </w:r>
            <w:r w:rsidR="00F61DF9"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  <w:p w14:paraId="64684973" w14:textId="77777777" w:rsidR="00F25A3B" w:rsidRDefault="00F25A3B" w:rsidP="00F61DF9"/>
          <w:p w14:paraId="587D5CAA" w14:textId="52DC6EFA" w:rsidR="00F25A3B" w:rsidRPr="00CF1A49" w:rsidRDefault="00F25A3B" w:rsidP="00F25A3B">
            <w:pPr>
              <w:pStyle w:val="Heading3"/>
              <w:contextualSpacing w:val="0"/>
            </w:pPr>
            <w:r>
              <w:t>November 2022</w:t>
            </w:r>
            <w:r w:rsidRPr="00CF1A49">
              <w:t xml:space="preserve"> – </w:t>
            </w:r>
            <w:r>
              <w:t>December 2022</w:t>
            </w:r>
          </w:p>
          <w:p w14:paraId="5C58D912" w14:textId="4837801E" w:rsidR="00F25A3B" w:rsidRPr="00CF1A49" w:rsidRDefault="00F25A3B" w:rsidP="00F25A3B">
            <w:pPr>
              <w:pStyle w:val="Heading2"/>
              <w:contextualSpacing w:val="0"/>
            </w:pPr>
            <w:r>
              <w:t>MARKING ASSISTANT</w:t>
            </w:r>
            <w:r w:rsidRPr="00CF1A49">
              <w:t xml:space="preserve">, </w:t>
            </w:r>
            <w:r>
              <w:rPr>
                <w:rStyle w:val="SubtleReference"/>
              </w:rPr>
              <w:t>ALGOMA UNIVERISTY</w:t>
            </w:r>
          </w:p>
          <w:p w14:paraId="70D03007" w14:textId="77777777" w:rsidR="0077494A" w:rsidRDefault="0077494A" w:rsidP="0077494A">
            <w:pPr>
              <w:pStyle w:val="Heading3"/>
              <w:contextualSpacing w:val="0"/>
            </w:pPr>
          </w:p>
          <w:p w14:paraId="54CAEA00" w14:textId="128D5E32" w:rsidR="0077494A" w:rsidRPr="00CF1A49" w:rsidRDefault="0077494A" w:rsidP="0077494A">
            <w:pPr>
              <w:pStyle w:val="Heading3"/>
              <w:contextualSpacing w:val="0"/>
            </w:pPr>
            <w:r>
              <w:t>JULY 2022</w:t>
            </w:r>
            <w:r w:rsidRPr="00CF1A49">
              <w:t xml:space="preserve"> – </w:t>
            </w:r>
            <w:r>
              <w:t>PRESENT</w:t>
            </w:r>
          </w:p>
          <w:p w14:paraId="0F91271F" w14:textId="33B3E614" w:rsidR="0077494A" w:rsidRDefault="0077494A" w:rsidP="00051F2D">
            <w:pPr>
              <w:pStyle w:val="Heading2"/>
              <w:contextualSpacing w:val="0"/>
            </w:pPr>
            <w:r w:rsidRPr="0077494A">
              <w:t>BED ALLOCATION</w:t>
            </w:r>
            <w:r w:rsidRPr="00CF1A49">
              <w:t xml:space="preserve">, </w:t>
            </w:r>
            <w:r w:rsidRPr="0077494A">
              <w:rPr>
                <w:rStyle w:val="SubtleReference"/>
              </w:rPr>
              <w:t>OAK VALLY HEALTH</w:t>
            </w:r>
          </w:p>
        </w:tc>
      </w:tr>
    </w:tbl>
    <w:sdt>
      <w:sdtPr>
        <w:alias w:val="Education:"/>
        <w:tag w:val="Education:"/>
        <w:id w:val="-1908763273"/>
        <w:placeholder>
          <w:docPart w:val="75B8E62C0DD64985B8A79E879B7E4336"/>
        </w:placeholder>
        <w:temporary/>
        <w:showingPlcHdr/>
        <w15:appearance w15:val="hidden"/>
      </w:sdtPr>
      <w:sdtContent>
        <w:p w14:paraId="7E6E45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2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459"/>
      </w:tblGrid>
      <w:tr w:rsidR="00EE5123" w:rsidRPr="00CF1A49" w14:paraId="1ED343FB" w14:textId="77777777" w:rsidTr="00EE5123">
        <w:trPr>
          <w:trHeight w:val="290"/>
        </w:trPr>
        <w:tc>
          <w:tcPr>
            <w:tcW w:w="9828" w:type="dxa"/>
          </w:tcPr>
          <w:p w14:paraId="71911F89" w14:textId="77777777" w:rsidR="00EE5123" w:rsidRPr="00CF1A49" w:rsidRDefault="00EE5123" w:rsidP="00EE5123">
            <w:pPr>
              <w:pStyle w:val="Heading3"/>
              <w:contextualSpacing w:val="0"/>
            </w:pPr>
            <w:r>
              <w:t>September 2014 – JUNE 2020</w:t>
            </w:r>
          </w:p>
          <w:p w14:paraId="6773AFD9" w14:textId="59112D99" w:rsidR="00EE5123" w:rsidRDefault="00F25A3B" w:rsidP="00EE5123">
            <w:pPr>
              <w:pStyle w:val="Heading2"/>
              <w:contextualSpacing w:val="0"/>
              <w:rPr>
                <w:rStyle w:val="SubtleReference"/>
              </w:rPr>
            </w:pPr>
            <w:r>
              <w:t>Bachelor of science in chemistry(Honours)</w:t>
            </w:r>
            <w:r w:rsidR="00EE5123" w:rsidRPr="00CF1A49">
              <w:t xml:space="preserve">, </w:t>
            </w:r>
            <w:r w:rsidR="00EE5123" w:rsidRPr="0077494A">
              <w:rPr>
                <w:rStyle w:val="SubtleReference"/>
              </w:rPr>
              <w:t xml:space="preserve">UNIVERSITY OF </w:t>
            </w:r>
            <w:r>
              <w:rPr>
                <w:rStyle w:val="SubtleReference"/>
              </w:rPr>
              <w:t>ontario institute of technology</w:t>
            </w:r>
          </w:p>
          <w:p w14:paraId="5C2DF305" w14:textId="77777777" w:rsidR="00EE5123" w:rsidRPr="00CF1A49" w:rsidRDefault="00EE5123" w:rsidP="00F61DF9">
            <w:pPr>
              <w:pStyle w:val="Heading3"/>
              <w:contextualSpacing w:val="0"/>
            </w:pPr>
            <w:r>
              <w:t>September 2021 - November</w:t>
            </w:r>
            <w:r w:rsidRPr="00CF1A49">
              <w:t xml:space="preserve"> </w:t>
            </w:r>
            <w:r>
              <w:t>2021</w:t>
            </w:r>
          </w:p>
          <w:p w14:paraId="69D0E2D3" w14:textId="77777777" w:rsidR="00EE5123" w:rsidRDefault="00EE5123" w:rsidP="00F61DF9">
            <w:pPr>
              <w:pStyle w:val="Heading2"/>
              <w:contextualSpacing w:val="0"/>
              <w:rPr>
                <w:rStyle w:val="SubtleReference"/>
              </w:rPr>
            </w:pPr>
            <w:r w:rsidRPr="0077494A">
              <w:t>Full Stack Flex Front-Back End Development</w:t>
            </w:r>
            <w:r w:rsidRPr="00CF1A49">
              <w:t xml:space="preserve">, </w:t>
            </w:r>
            <w:r w:rsidRPr="0077494A">
              <w:rPr>
                <w:rStyle w:val="SubtleReference"/>
              </w:rPr>
              <w:t>UNIVERSITY OF TORONTO</w:t>
            </w:r>
          </w:p>
          <w:p w14:paraId="0D9ABAF5" w14:textId="77777777" w:rsidR="00EE5123" w:rsidRPr="00CF1A49" w:rsidRDefault="00EE5123" w:rsidP="0077494A">
            <w:pPr>
              <w:pStyle w:val="Heading3"/>
              <w:contextualSpacing w:val="0"/>
            </w:pPr>
            <w:r>
              <w:t>September 2022 - PRESENT</w:t>
            </w:r>
          </w:p>
          <w:p w14:paraId="6E99D6D3" w14:textId="10272555" w:rsidR="00EE5123" w:rsidRPr="00CF1A49" w:rsidRDefault="00EE5123" w:rsidP="0077494A">
            <w:pPr>
              <w:pStyle w:val="Heading2"/>
              <w:contextualSpacing w:val="0"/>
            </w:pPr>
            <w:r>
              <w:t>BA</w:t>
            </w:r>
            <w:r w:rsidRPr="0077494A">
              <w:t>chelor of</w:t>
            </w:r>
            <w:r>
              <w:t xml:space="preserve">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ALGOMA UNIVERSITY</w:t>
            </w:r>
          </w:p>
        </w:tc>
      </w:tr>
    </w:tbl>
    <w:sdt>
      <w:sdtPr>
        <w:alias w:val="Skills:"/>
        <w:tag w:val="Skills:"/>
        <w:id w:val="-1392877668"/>
        <w:placeholder>
          <w:docPart w:val="6C6B67EA2DC54DC8940AC3CECAA77022"/>
        </w:placeholder>
        <w:temporary/>
        <w:showingPlcHdr/>
        <w15:appearance w15:val="hidden"/>
      </w:sdtPr>
      <w:sdtContent>
        <w:p w14:paraId="7915D22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2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9"/>
        <w:gridCol w:w="4890"/>
      </w:tblGrid>
      <w:tr w:rsidR="003A0632" w:rsidRPr="006E1507" w14:paraId="0580626B" w14:textId="77777777" w:rsidTr="00FD2FE4">
        <w:trPr>
          <w:trHeight w:val="1056"/>
        </w:trPr>
        <w:tc>
          <w:tcPr>
            <w:tcW w:w="4889" w:type="dxa"/>
          </w:tcPr>
          <w:p w14:paraId="2119A2FA" w14:textId="696D6C60" w:rsidR="00EE5123" w:rsidRPr="00EE5123" w:rsidRDefault="00EE5123" w:rsidP="00EE5123">
            <w:pPr>
              <w:pStyle w:val="ListBullet"/>
            </w:pPr>
            <w:r w:rsidRPr="00EE5123">
              <w:t xml:space="preserve">Proficient in Microsoft </w:t>
            </w:r>
            <w:r>
              <w:t>Office</w:t>
            </w:r>
          </w:p>
          <w:p w14:paraId="552D1942" w14:textId="442CB5A6" w:rsidR="001E3120" w:rsidRPr="006E1507" w:rsidRDefault="00EE5123" w:rsidP="006E1507">
            <w:pPr>
              <w:pStyle w:val="ListBullet"/>
              <w:contextualSpacing w:val="0"/>
            </w:pPr>
            <w:r>
              <w:t>HTML, CSS, JavaScript</w:t>
            </w:r>
          </w:p>
          <w:p w14:paraId="3E2EDE35" w14:textId="1A6D11C3" w:rsidR="001F4E6D" w:rsidRPr="006E1507" w:rsidRDefault="00EE5123" w:rsidP="006E1507">
            <w:pPr>
              <w:pStyle w:val="ListBullet"/>
              <w:contextualSpacing w:val="0"/>
            </w:pPr>
            <w:r>
              <w:t>MySQL</w:t>
            </w:r>
          </w:p>
        </w:tc>
        <w:tc>
          <w:tcPr>
            <w:tcW w:w="4890" w:type="dxa"/>
            <w:tcMar>
              <w:left w:w="360" w:type="dxa"/>
            </w:tcMar>
          </w:tcPr>
          <w:p w14:paraId="270F59F1" w14:textId="74128816" w:rsidR="003A0632" w:rsidRPr="006E1507" w:rsidRDefault="008A0E3E" w:rsidP="006E1507">
            <w:pPr>
              <w:pStyle w:val="ListBullet"/>
              <w:contextualSpacing w:val="0"/>
            </w:pPr>
            <w:r>
              <w:t>Excellent Organization Skills</w:t>
            </w:r>
          </w:p>
          <w:p w14:paraId="12FA3F5B" w14:textId="4BA9C544" w:rsidR="001E3120" w:rsidRPr="006E1507" w:rsidRDefault="008A0E3E" w:rsidP="006E1507">
            <w:pPr>
              <w:pStyle w:val="ListBullet"/>
              <w:contextualSpacing w:val="0"/>
            </w:pPr>
            <w:r>
              <w:t>I</w:t>
            </w:r>
            <w:r w:rsidRPr="008A0E3E">
              <w:t>nterpersonal skills</w:t>
            </w:r>
          </w:p>
          <w:p w14:paraId="255D4081" w14:textId="486EB469" w:rsidR="001E3120" w:rsidRPr="006E1507" w:rsidRDefault="00FD2FE4" w:rsidP="006E1507">
            <w:pPr>
              <w:pStyle w:val="ListBullet"/>
              <w:contextualSpacing w:val="0"/>
            </w:pPr>
            <w:r>
              <w:t>Strong communication skills</w:t>
            </w:r>
          </w:p>
        </w:tc>
      </w:tr>
    </w:tbl>
    <w:p w14:paraId="70968621" w14:textId="750901A5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919B" w14:textId="77777777" w:rsidR="00AF6E28" w:rsidRDefault="00AF6E28" w:rsidP="0068194B">
      <w:r>
        <w:separator/>
      </w:r>
    </w:p>
    <w:p w14:paraId="3051C9D7" w14:textId="77777777" w:rsidR="00AF6E28" w:rsidRDefault="00AF6E28"/>
    <w:p w14:paraId="4CB91179" w14:textId="77777777" w:rsidR="00AF6E28" w:rsidRDefault="00AF6E28"/>
  </w:endnote>
  <w:endnote w:type="continuationSeparator" w:id="0">
    <w:p w14:paraId="1F9208DE" w14:textId="77777777" w:rsidR="00AF6E28" w:rsidRDefault="00AF6E28" w:rsidP="0068194B">
      <w:r>
        <w:continuationSeparator/>
      </w:r>
    </w:p>
    <w:p w14:paraId="406ADF86" w14:textId="77777777" w:rsidR="00AF6E28" w:rsidRDefault="00AF6E28"/>
    <w:p w14:paraId="5F0DFE54" w14:textId="77777777" w:rsidR="00AF6E28" w:rsidRDefault="00AF6E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4D3D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596B" w14:textId="77777777" w:rsidR="00AF6E28" w:rsidRDefault="00AF6E28" w:rsidP="0068194B">
      <w:r>
        <w:separator/>
      </w:r>
    </w:p>
    <w:p w14:paraId="79ED2D84" w14:textId="77777777" w:rsidR="00AF6E28" w:rsidRDefault="00AF6E28"/>
    <w:p w14:paraId="1AF82461" w14:textId="77777777" w:rsidR="00AF6E28" w:rsidRDefault="00AF6E28"/>
  </w:footnote>
  <w:footnote w:type="continuationSeparator" w:id="0">
    <w:p w14:paraId="3DD2A652" w14:textId="77777777" w:rsidR="00AF6E28" w:rsidRDefault="00AF6E28" w:rsidP="0068194B">
      <w:r>
        <w:continuationSeparator/>
      </w:r>
    </w:p>
    <w:p w14:paraId="55436DE1" w14:textId="77777777" w:rsidR="00AF6E28" w:rsidRDefault="00AF6E28"/>
    <w:p w14:paraId="16DB45A1" w14:textId="77777777" w:rsidR="00AF6E28" w:rsidRDefault="00AF6E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D0D2" w14:textId="3C5B8777" w:rsidR="00236D54" w:rsidRPr="004E01EB" w:rsidRDefault="00C61B75" w:rsidP="005A1B10">
    <w:pPr>
      <w:pStyle w:val="Header"/>
    </w:pPr>
    <w:r>
      <w:rPr>
        <w:noProof/>
      </w:rPr>
      <w:pict w14:anchorId="326CFDE2">
        <v:line id="Straight Connector 5" o:spid="_x0000_s1025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278381">
    <w:abstractNumId w:val="9"/>
  </w:num>
  <w:num w:numId="2" w16cid:durableId="2008559101">
    <w:abstractNumId w:val="8"/>
  </w:num>
  <w:num w:numId="3" w16cid:durableId="60908206">
    <w:abstractNumId w:val="7"/>
  </w:num>
  <w:num w:numId="4" w16cid:durableId="2108116929">
    <w:abstractNumId w:val="6"/>
  </w:num>
  <w:num w:numId="5" w16cid:durableId="1083376083">
    <w:abstractNumId w:val="10"/>
  </w:num>
  <w:num w:numId="6" w16cid:durableId="2074816530">
    <w:abstractNumId w:val="3"/>
  </w:num>
  <w:num w:numId="7" w16cid:durableId="1707683500">
    <w:abstractNumId w:val="11"/>
  </w:num>
  <w:num w:numId="8" w16cid:durableId="643970607">
    <w:abstractNumId w:val="2"/>
  </w:num>
  <w:num w:numId="9" w16cid:durableId="353772630">
    <w:abstractNumId w:val="12"/>
  </w:num>
  <w:num w:numId="10" w16cid:durableId="2065059775">
    <w:abstractNumId w:val="5"/>
  </w:num>
  <w:num w:numId="11" w16cid:durableId="1434128043">
    <w:abstractNumId w:val="4"/>
  </w:num>
  <w:num w:numId="12" w16cid:durableId="2134708885">
    <w:abstractNumId w:val="1"/>
  </w:num>
  <w:num w:numId="13" w16cid:durableId="195312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94A"/>
    <w:rsid w:val="000001EF"/>
    <w:rsid w:val="00007322"/>
    <w:rsid w:val="00007728"/>
    <w:rsid w:val="00022EB2"/>
    <w:rsid w:val="00024584"/>
    <w:rsid w:val="00024730"/>
    <w:rsid w:val="00051F2D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494A"/>
    <w:rsid w:val="0079206B"/>
    <w:rsid w:val="00796076"/>
    <w:rsid w:val="007C0566"/>
    <w:rsid w:val="007C606B"/>
    <w:rsid w:val="007E6A61"/>
    <w:rsid w:val="00801140"/>
    <w:rsid w:val="00802384"/>
    <w:rsid w:val="00803404"/>
    <w:rsid w:val="00825075"/>
    <w:rsid w:val="00834955"/>
    <w:rsid w:val="00855B59"/>
    <w:rsid w:val="00860461"/>
    <w:rsid w:val="0086487C"/>
    <w:rsid w:val="00870B20"/>
    <w:rsid w:val="008829F8"/>
    <w:rsid w:val="00885897"/>
    <w:rsid w:val="008A0E3E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E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1B75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3AAE"/>
    <w:rsid w:val="00DC600B"/>
    <w:rsid w:val="00DE0FAA"/>
    <w:rsid w:val="00DE136D"/>
    <w:rsid w:val="00DE6534"/>
    <w:rsid w:val="00DF4D6C"/>
    <w:rsid w:val="00E01923"/>
    <w:rsid w:val="00E07B05"/>
    <w:rsid w:val="00E14498"/>
    <w:rsid w:val="00E2397A"/>
    <w:rsid w:val="00E254DB"/>
    <w:rsid w:val="00E25A2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2CA"/>
    <w:rsid w:val="00EC1351"/>
    <w:rsid w:val="00EC4CBF"/>
    <w:rsid w:val="00EE2CA8"/>
    <w:rsid w:val="00EE5123"/>
    <w:rsid w:val="00EF17E8"/>
    <w:rsid w:val="00EF51D9"/>
    <w:rsid w:val="00F130DD"/>
    <w:rsid w:val="00F24884"/>
    <w:rsid w:val="00F25A3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2FE4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9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thycolette.tany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-Colet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7E9595AB5F44B991A89486A9F67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315FD-43D8-46B1-805C-FC8FB5CF77F8}"/>
      </w:docPartPr>
      <w:docPartBody>
        <w:p w:rsidR="003922B3" w:rsidRDefault="003922B3">
          <w:pPr>
            <w:pStyle w:val="7C7E9595AB5F44B991A89486A9F6762C"/>
          </w:pPr>
          <w:r w:rsidRPr="00CF1A49">
            <w:t>·</w:t>
          </w:r>
        </w:p>
      </w:docPartBody>
    </w:docPart>
    <w:docPart>
      <w:docPartPr>
        <w:name w:val="B30894B5BE6D487CAF4EC7CEF1941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636F-198C-419D-A6D3-3750EC52D6BB}"/>
      </w:docPartPr>
      <w:docPartBody>
        <w:p w:rsidR="003922B3" w:rsidRDefault="003922B3">
          <w:pPr>
            <w:pStyle w:val="B30894B5BE6D487CAF4EC7CEF1941AFC"/>
          </w:pPr>
          <w:r w:rsidRPr="00CF1A49">
            <w:t>·</w:t>
          </w:r>
        </w:p>
      </w:docPartBody>
    </w:docPart>
    <w:docPart>
      <w:docPartPr>
        <w:name w:val="5A939148F715498DA268CF33180B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6A39-4953-41F2-8F72-8226B1110478}"/>
      </w:docPartPr>
      <w:docPartBody>
        <w:p w:rsidR="003922B3" w:rsidRDefault="003922B3">
          <w:pPr>
            <w:pStyle w:val="5A939148F715498DA268CF33180BE177"/>
          </w:pPr>
          <w:r w:rsidRPr="00CF1A49">
            <w:t>·</w:t>
          </w:r>
        </w:p>
      </w:docPartBody>
    </w:docPart>
    <w:docPart>
      <w:docPartPr>
        <w:name w:val="898D3F560670475C81602DA1F8360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B4-5F7B-42B9-8D93-256B59F8F8FC}"/>
      </w:docPartPr>
      <w:docPartBody>
        <w:p w:rsidR="003922B3" w:rsidRDefault="003922B3">
          <w:pPr>
            <w:pStyle w:val="898D3F560670475C81602DA1F8360359"/>
          </w:pPr>
          <w:r w:rsidRPr="00CF1A49">
            <w:t>Experience</w:t>
          </w:r>
        </w:p>
      </w:docPartBody>
    </w:docPart>
    <w:docPart>
      <w:docPartPr>
        <w:name w:val="75B8E62C0DD64985B8A79E879B7E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79B5-FE07-4145-8C8A-7F1D6056FFD0}"/>
      </w:docPartPr>
      <w:docPartBody>
        <w:p w:rsidR="003922B3" w:rsidRDefault="003922B3">
          <w:pPr>
            <w:pStyle w:val="75B8E62C0DD64985B8A79E879B7E4336"/>
          </w:pPr>
          <w:r w:rsidRPr="00CF1A49">
            <w:t>Education</w:t>
          </w:r>
        </w:p>
      </w:docPartBody>
    </w:docPart>
    <w:docPart>
      <w:docPartPr>
        <w:name w:val="6C6B67EA2DC54DC8940AC3CECAA7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062E-F40F-4613-BF8A-6BD71C593F36}"/>
      </w:docPartPr>
      <w:docPartBody>
        <w:p w:rsidR="003922B3" w:rsidRDefault="003922B3">
          <w:pPr>
            <w:pStyle w:val="6C6B67EA2DC54DC8940AC3CECAA7702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C"/>
    <w:rsid w:val="003922B3"/>
    <w:rsid w:val="0083290C"/>
    <w:rsid w:val="00E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C7E9595AB5F44B991A89486A9F6762C">
    <w:name w:val="7C7E9595AB5F44B991A89486A9F6762C"/>
  </w:style>
  <w:style w:type="paragraph" w:customStyle="1" w:styleId="B30894B5BE6D487CAF4EC7CEF1941AFC">
    <w:name w:val="B30894B5BE6D487CAF4EC7CEF1941AFC"/>
  </w:style>
  <w:style w:type="paragraph" w:customStyle="1" w:styleId="5A939148F715498DA268CF33180BE177">
    <w:name w:val="5A939148F715498DA268CF33180BE177"/>
  </w:style>
  <w:style w:type="paragraph" w:customStyle="1" w:styleId="898D3F560670475C81602DA1F8360359">
    <w:name w:val="898D3F560670475C81602DA1F8360359"/>
  </w:style>
  <w:style w:type="character" w:styleId="SubtleReference">
    <w:name w:val="Subtle Reference"/>
    <w:basedOn w:val="DefaultParagraphFont"/>
    <w:uiPriority w:val="10"/>
    <w:qFormat/>
    <w:rsid w:val="0083290C"/>
    <w:rPr>
      <w:b/>
      <w:caps w:val="0"/>
      <w:smallCaps/>
      <w:color w:val="595959" w:themeColor="text1" w:themeTint="A6"/>
    </w:rPr>
  </w:style>
  <w:style w:type="paragraph" w:customStyle="1" w:styleId="75B8E62C0DD64985B8A79E879B7E4336">
    <w:name w:val="75B8E62C0DD64985B8A79E879B7E4336"/>
  </w:style>
  <w:style w:type="paragraph" w:customStyle="1" w:styleId="6C6B67EA2DC54DC8940AC3CECAA77022">
    <w:name w:val="6C6B67EA2DC54DC8940AC3CECAA77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2023-04-18T12:01:00Z</dcterms:created>
  <dcterms:modified xsi:type="dcterms:W3CDTF">2023-04-21T07:13:00Z</dcterms:modified>
  <cp:category/>
</cp:coreProperties>
</file>